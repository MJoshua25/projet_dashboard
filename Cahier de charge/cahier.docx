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242" w:rsidRDefault="006C20E2">
      <w:pPr>
        <w:pStyle w:val="Sous-titre"/>
      </w:pPr>
      <w:r>
        <w:t>FillCantine</w:t>
      </w:r>
    </w:p>
    <w:p w:rsidR="00411242" w:rsidRDefault="006C20E2">
      <w:pPr>
        <w:pStyle w:val="Titre"/>
      </w:pPr>
      <w:r>
        <w:t>Plate forme Administrative</w:t>
      </w:r>
    </w:p>
    <w:p w:rsidR="00411242" w:rsidRDefault="00E5188D">
      <w:pPr>
        <w:pStyle w:val="Author"/>
      </w:pPr>
      <w:r>
        <w:t>Delai: 1 semaine</w:t>
      </w:r>
    </w:p>
    <w:p w:rsidR="00411242" w:rsidRDefault="00FC115A">
      <w:r>
        <w:rPr>
          <w:noProof/>
          <w:lang w:val="fr-CA" w:eastAsia="fr-CA" w:bidi="ar-SA"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42" w:rsidRPr="007A451B" w:rsidRDefault="00D2063B">
      <w:pPr>
        <w:pStyle w:val="Titre1"/>
        <w:rPr>
          <w:lang w:val="fr-CA"/>
        </w:rPr>
      </w:pPr>
      <w:r>
        <w:t>Consigne:</w:t>
      </w:r>
    </w:p>
    <w:p w:rsidR="00411242" w:rsidRDefault="00D2063B">
      <w:r>
        <w:t xml:space="preserve">Je veux une plate forme de gestion de mon restaurant. Mes clients sont des élèves de différente école et donc je dois être capable </w:t>
      </w:r>
      <w:r w:rsidR="009038A3">
        <w:t xml:space="preserve">de leur offrir </w:t>
      </w:r>
      <w:r w:rsidR="00760D15">
        <w:t>un menu, savoir dans quel école ils sont, qui ils sont</w:t>
      </w:r>
      <w:r w:rsidR="0026748A">
        <w:t xml:space="preserve"> et si possible recevoir des notifications de leur part portant sur </w:t>
      </w:r>
      <w:r w:rsidR="00E15739">
        <w:t>mes plat.</w:t>
      </w:r>
    </w:p>
    <w:p w:rsidR="00284915" w:rsidRDefault="00284915">
      <w:pPr>
        <w:rPr>
          <w:lang w:val="fr-CA"/>
        </w:rPr>
      </w:pPr>
    </w:p>
    <w:p w:rsidR="00284915" w:rsidRDefault="00284915">
      <w:pPr>
        <w:rPr>
          <w:lang w:val="fr-CA"/>
        </w:rPr>
      </w:pPr>
    </w:p>
    <w:p w:rsidR="00284915" w:rsidRPr="007A451B" w:rsidRDefault="00284915">
      <w:pPr>
        <w:rPr>
          <w:lang w:val="fr-CA"/>
        </w:rPr>
      </w:pPr>
      <w:r>
        <w:rPr>
          <w:lang w:val="fr-CA"/>
        </w:rPr>
        <w:t xml:space="preserve">Ce que mes clients attende de </w:t>
      </w:r>
      <w:r w:rsidR="00C36BAA">
        <w:rPr>
          <w:lang w:val="fr-CA"/>
        </w:rPr>
        <w:t>mon restaurant :</w:t>
      </w:r>
    </w:p>
    <w:p w:rsidR="00411242" w:rsidRPr="00FA1A46" w:rsidRDefault="00C36BAA">
      <w:pPr>
        <w:pStyle w:val="Listepuces"/>
        <w:rPr>
          <w:lang w:val="fr-CA"/>
        </w:rPr>
      </w:pPr>
      <w:r>
        <w:lastRenderedPageBreak/>
        <w:t>Afficher les menu</w:t>
      </w:r>
      <w:r w:rsidR="00FA1A46">
        <w:t>s</w:t>
      </w:r>
      <w:r>
        <w:t xml:space="preserve"> de la semaine</w:t>
      </w:r>
      <w:r w:rsidR="006C395A">
        <w:t xml:space="preserve"> et chaque plat du menu est accompagné </w:t>
      </w:r>
      <w:r w:rsidR="001956D1">
        <w:t>d</w:t>
      </w:r>
      <w:r w:rsidR="00F85232">
        <w:t xml:space="preserve">u nombre de like </w:t>
      </w:r>
      <w:r w:rsidR="00EB0A5F">
        <w:t xml:space="preserve">laissé par les </w:t>
      </w:r>
      <w:r w:rsidR="00F80654">
        <w:t xml:space="preserve">autres clients, et en même temps un indice </w:t>
      </w:r>
      <w:r w:rsidR="00666780">
        <w:t>qui montre si lui même il a déjà noté le plat</w:t>
      </w:r>
      <w:r w:rsidR="00F80654">
        <w:t>.</w:t>
      </w:r>
    </w:p>
    <w:p w:rsidR="00FA1A46" w:rsidRDefault="00FA1A46">
      <w:pPr>
        <w:pStyle w:val="Listepuces"/>
        <w:rPr>
          <w:lang w:val="fr-CA"/>
        </w:rPr>
      </w:pPr>
      <w:r>
        <w:rPr>
          <w:lang w:val="fr-CA"/>
        </w:rPr>
        <w:t xml:space="preserve">Commander un plat et pouvoir ajouter de la boisson </w:t>
      </w:r>
      <w:r w:rsidR="003E44D2">
        <w:rPr>
          <w:lang w:val="fr-CA"/>
        </w:rPr>
        <w:t>si l’envie se présente.</w:t>
      </w:r>
    </w:p>
    <w:p w:rsidR="003E44D2" w:rsidRDefault="003E44D2">
      <w:pPr>
        <w:pStyle w:val="Listepuces"/>
        <w:rPr>
          <w:lang w:val="fr-CA"/>
        </w:rPr>
      </w:pPr>
      <w:r>
        <w:rPr>
          <w:lang w:val="fr-CA"/>
        </w:rPr>
        <w:t xml:space="preserve">Pouvoir voir </w:t>
      </w:r>
      <w:r w:rsidR="006229D0">
        <w:rPr>
          <w:lang w:val="fr-CA"/>
        </w:rPr>
        <w:t>leurs</w:t>
      </w:r>
      <w:r>
        <w:rPr>
          <w:lang w:val="fr-CA"/>
        </w:rPr>
        <w:t xml:space="preserve"> commandes qu’ils ont déjà passé (les commandes qui ont déjà été livré et ceux qui sont encore en attente</w:t>
      </w:r>
      <w:r w:rsidR="006229D0">
        <w:rPr>
          <w:lang w:val="fr-CA"/>
        </w:rPr>
        <w:t>)</w:t>
      </w:r>
    </w:p>
    <w:p w:rsidR="006229D0" w:rsidRDefault="006229D0">
      <w:pPr>
        <w:pStyle w:val="Listepuces"/>
        <w:rPr>
          <w:lang w:val="fr-CA"/>
        </w:rPr>
      </w:pPr>
      <w:r>
        <w:rPr>
          <w:lang w:val="fr-CA"/>
        </w:rPr>
        <w:t xml:space="preserve">Un compte qu’ils pourront modifier leur info </w:t>
      </w:r>
      <w:r w:rsidR="00D970D8">
        <w:rPr>
          <w:lang w:val="fr-CA"/>
        </w:rPr>
        <w:t xml:space="preserve">(nom, prénom, école, </w:t>
      </w:r>
      <w:r w:rsidR="00A24C23">
        <w:rPr>
          <w:lang w:val="fr-CA"/>
        </w:rPr>
        <w:t xml:space="preserve">mot de passe, contact) </w:t>
      </w:r>
    </w:p>
    <w:p w:rsidR="00A24C23" w:rsidRDefault="00F11F13">
      <w:pPr>
        <w:pStyle w:val="Listepuces"/>
        <w:rPr>
          <w:lang w:val="fr-CA"/>
        </w:rPr>
      </w:pPr>
      <w:r>
        <w:rPr>
          <w:lang w:val="fr-CA"/>
        </w:rPr>
        <w:t xml:space="preserve">Pouvoir laisser un </w:t>
      </w:r>
      <w:proofErr w:type="spellStart"/>
      <w:r>
        <w:rPr>
          <w:lang w:val="fr-CA"/>
        </w:rPr>
        <w:t>like</w:t>
      </w:r>
      <w:proofErr w:type="spellEnd"/>
      <w:r>
        <w:rPr>
          <w:lang w:val="fr-CA"/>
        </w:rPr>
        <w:t xml:space="preserve"> </w:t>
      </w:r>
      <w:r w:rsidR="005712FA">
        <w:rPr>
          <w:lang w:val="fr-CA"/>
        </w:rPr>
        <w:t xml:space="preserve">sur un plat si celui-ci </w:t>
      </w:r>
      <w:r w:rsidR="00C0020F">
        <w:rPr>
          <w:lang w:val="fr-CA"/>
        </w:rPr>
        <w:t>a été de leur goût.</w:t>
      </w:r>
    </w:p>
    <w:p w:rsidR="006C395A" w:rsidRDefault="0086672A">
      <w:pPr>
        <w:pStyle w:val="Listepuces"/>
        <w:rPr>
          <w:lang w:val="fr-CA"/>
        </w:rPr>
      </w:pPr>
      <w:r>
        <w:rPr>
          <w:lang w:val="fr-CA"/>
        </w:rPr>
        <w:t xml:space="preserve">Laisser un message </w:t>
      </w:r>
      <w:r w:rsidR="00583F4A">
        <w:rPr>
          <w:lang w:val="fr-CA"/>
        </w:rPr>
        <w:t>du genre à l’amélioration de mon menu (des suggestions)</w:t>
      </w:r>
    </w:p>
    <w:p w:rsidR="00262ADE" w:rsidRDefault="00262ADE">
      <w:pPr>
        <w:pStyle w:val="Listepuces"/>
        <w:rPr>
          <w:lang w:val="fr-CA"/>
        </w:rPr>
      </w:pPr>
    </w:p>
    <w:p w:rsidR="00F20383" w:rsidRPr="007A451B" w:rsidRDefault="00F20383" w:rsidP="00C916EF">
      <w:pPr>
        <w:rPr>
          <w:lang w:val="fr-CA"/>
        </w:rPr>
      </w:pPr>
      <w:r>
        <w:rPr>
          <w:lang w:val="fr-CA"/>
        </w:rPr>
        <w:t xml:space="preserve">Ce que </w:t>
      </w:r>
      <w:r w:rsidR="00262ADE">
        <w:rPr>
          <w:lang w:val="fr-CA"/>
        </w:rPr>
        <w:t>j’attends de vous</w:t>
      </w:r>
      <w:r>
        <w:rPr>
          <w:lang w:val="fr-CA"/>
        </w:rPr>
        <w:t> :</w:t>
      </w:r>
    </w:p>
    <w:p w:rsidR="00F20383" w:rsidRPr="00FA1A46" w:rsidRDefault="007A0997" w:rsidP="00C916EF">
      <w:pPr>
        <w:pStyle w:val="Listepuces"/>
        <w:rPr>
          <w:lang w:val="fr-CA"/>
        </w:rPr>
      </w:pPr>
      <w:r>
        <w:t xml:space="preserve">Ma plate forme doit avoir une rubrique connexion mais pas inscription </w:t>
      </w:r>
      <w:r w:rsidR="00C44D86">
        <w:t xml:space="preserve">(on se connecte par username et mot de de passe) </w:t>
      </w:r>
    </w:p>
    <w:p w:rsidR="00CF3697" w:rsidRDefault="00732AAA" w:rsidP="00CF3697">
      <w:pPr>
        <w:pStyle w:val="Listepuces"/>
        <w:rPr>
          <w:lang w:val="fr-CA"/>
        </w:rPr>
      </w:pPr>
      <w:r>
        <w:rPr>
          <w:lang w:val="fr-CA"/>
        </w:rPr>
        <w:t xml:space="preserve">Sur mon </w:t>
      </w:r>
      <w:proofErr w:type="spellStart"/>
      <w:r>
        <w:rPr>
          <w:lang w:val="fr-CA"/>
        </w:rPr>
        <w:t>dashboard</w:t>
      </w:r>
      <w:proofErr w:type="spellEnd"/>
      <w:r>
        <w:rPr>
          <w:lang w:val="fr-CA"/>
        </w:rPr>
        <w:t xml:space="preserve"> (tableau de bord </w:t>
      </w:r>
      <w:r w:rsidR="00396C63">
        <w:rPr>
          <w:lang w:val="fr-CA"/>
        </w:rPr>
        <w:t xml:space="preserve">) </w:t>
      </w:r>
      <w:r>
        <w:rPr>
          <w:lang w:val="fr-CA"/>
        </w:rPr>
        <w:t xml:space="preserve">je dois avoir </w:t>
      </w:r>
      <w:r w:rsidR="00396C63">
        <w:rPr>
          <w:lang w:val="fr-CA"/>
        </w:rPr>
        <w:t xml:space="preserve">le nombre de personnes total qui ont déjà passé </w:t>
      </w:r>
      <w:r w:rsidR="00D7458C">
        <w:rPr>
          <w:lang w:val="fr-CA"/>
        </w:rPr>
        <w:t xml:space="preserve">des commandes dans mon restaurant, le nombre de personnes qui ont </w:t>
      </w:r>
      <w:r w:rsidR="009F104B">
        <w:rPr>
          <w:lang w:val="fr-CA"/>
        </w:rPr>
        <w:t xml:space="preserve">eu des commandes livrée avec succès, le nombre de commande en attente, le nombre de personnes </w:t>
      </w:r>
      <w:r w:rsidR="000A1948">
        <w:rPr>
          <w:lang w:val="fr-CA"/>
        </w:rPr>
        <w:t>qui ont déjà noté mes plats.</w:t>
      </w:r>
    </w:p>
    <w:p w:rsidR="004E1ED0" w:rsidRDefault="00CF3697" w:rsidP="00CF3697">
      <w:pPr>
        <w:pStyle w:val="Listepuces"/>
        <w:numPr>
          <w:ilvl w:val="0"/>
          <w:numId w:val="0"/>
        </w:numPr>
        <w:ind w:left="749"/>
        <w:rPr>
          <w:lang w:val="fr-CA"/>
        </w:rPr>
      </w:pPr>
      <w:r>
        <w:rPr>
          <w:lang w:val="fr-CA"/>
        </w:rPr>
        <w:t xml:space="preserve">Voir </w:t>
      </w:r>
      <w:r w:rsidR="00B64959">
        <w:rPr>
          <w:lang w:val="fr-CA"/>
        </w:rPr>
        <w:t>mes plat de la semaine accompagné de leur images</w:t>
      </w:r>
      <w:r w:rsidR="004E1ED0">
        <w:rPr>
          <w:lang w:val="fr-CA"/>
        </w:rPr>
        <w:t>,</w:t>
      </w:r>
    </w:p>
    <w:p w:rsidR="00172BF5" w:rsidRPr="00CF3697" w:rsidRDefault="004E1ED0" w:rsidP="00172BF5">
      <w:pPr>
        <w:pStyle w:val="Listepuces"/>
        <w:numPr>
          <w:ilvl w:val="0"/>
          <w:numId w:val="0"/>
        </w:numPr>
        <w:ind w:left="749"/>
        <w:rPr>
          <w:lang w:val="fr-CA"/>
        </w:rPr>
      </w:pPr>
      <w:r>
        <w:rPr>
          <w:lang w:val="fr-CA"/>
        </w:rPr>
        <w:t>Dans</w:t>
      </w:r>
      <w:r w:rsidR="00B64959">
        <w:rPr>
          <w:lang w:val="fr-CA"/>
        </w:rPr>
        <w:t xml:space="preserve"> </w:t>
      </w:r>
      <w:r>
        <w:rPr>
          <w:lang w:val="fr-CA"/>
        </w:rPr>
        <w:t>un tableau voir les différentes commandes en attentes</w:t>
      </w:r>
      <w:r w:rsidR="00380BF8">
        <w:rPr>
          <w:lang w:val="fr-CA"/>
        </w:rPr>
        <w:t xml:space="preserve"> et un bouton à côté pour </w:t>
      </w:r>
      <w:r w:rsidR="00DC2650">
        <w:rPr>
          <w:lang w:val="fr-CA"/>
        </w:rPr>
        <w:t xml:space="preserve">cliquer en même temps si je viens de finir de livrer </w:t>
      </w:r>
      <w:r w:rsidR="00D84BB1">
        <w:rPr>
          <w:lang w:val="fr-CA"/>
        </w:rPr>
        <w:t>le plat.</w:t>
      </w:r>
    </w:p>
    <w:p w:rsidR="00AD29C5" w:rsidRPr="00AD29C5" w:rsidRDefault="00172BF5" w:rsidP="00AD29C5">
      <w:pPr>
        <w:pStyle w:val="Listepuces"/>
        <w:rPr>
          <w:lang w:val="fr-CA"/>
        </w:rPr>
      </w:pPr>
      <w:r>
        <w:rPr>
          <w:lang w:val="fr-CA"/>
        </w:rPr>
        <w:t xml:space="preserve">Une rubrique </w:t>
      </w:r>
      <w:r w:rsidR="00D84BB1">
        <w:rPr>
          <w:lang w:val="fr-CA"/>
        </w:rPr>
        <w:t>gestion</w:t>
      </w:r>
      <w:r w:rsidR="00C0733D">
        <w:rPr>
          <w:lang w:val="fr-CA"/>
        </w:rPr>
        <w:t xml:space="preserve"> plat</w:t>
      </w:r>
      <w:r w:rsidR="00D84BB1">
        <w:rPr>
          <w:lang w:val="fr-CA"/>
        </w:rPr>
        <w:t xml:space="preserve"> qui prends en compte </w:t>
      </w:r>
      <w:r w:rsidR="00275DBC">
        <w:rPr>
          <w:lang w:val="fr-CA"/>
        </w:rPr>
        <w:t>&lt;&lt; La création des menus de la semaine,</w:t>
      </w:r>
      <w:r w:rsidR="00271932">
        <w:rPr>
          <w:lang w:val="fr-CA"/>
        </w:rPr>
        <w:t xml:space="preserve"> la modification d’un plat du menu et aussi ça suppression</w:t>
      </w:r>
      <w:r w:rsidR="00AD29C5">
        <w:rPr>
          <w:lang w:val="fr-CA"/>
        </w:rPr>
        <w:t xml:space="preserve"> &gt;&gt;. </w:t>
      </w:r>
      <w:r w:rsidR="00D57163">
        <w:rPr>
          <w:lang w:val="fr-CA"/>
        </w:rPr>
        <w:t>Chaque plat à une photo.</w:t>
      </w:r>
      <w:r w:rsidR="004D55B0">
        <w:rPr>
          <w:lang w:val="fr-CA"/>
        </w:rPr>
        <w:t xml:space="preserve"> </w:t>
      </w:r>
    </w:p>
    <w:p w:rsidR="005C532D" w:rsidRPr="00AD29C5" w:rsidRDefault="00C0733D" w:rsidP="00C916EF">
      <w:pPr>
        <w:pStyle w:val="Listepuces"/>
        <w:rPr>
          <w:lang w:val="fr-CA"/>
        </w:rPr>
      </w:pPr>
      <w:r w:rsidRPr="005C532D">
        <w:rPr>
          <w:lang w:val="fr-CA"/>
        </w:rPr>
        <w:t xml:space="preserve">Une rubrique gestion </w:t>
      </w:r>
      <w:r w:rsidR="002B1B43">
        <w:rPr>
          <w:lang w:val="fr-CA"/>
        </w:rPr>
        <w:t>compte</w:t>
      </w:r>
      <w:r w:rsidRPr="005C532D">
        <w:rPr>
          <w:lang w:val="fr-CA"/>
        </w:rPr>
        <w:t xml:space="preserve"> </w:t>
      </w:r>
      <w:r w:rsidR="005C532D">
        <w:rPr>
          <w:lang w:val="fr-CA"/>
        </w:rPr>
        <w:t xml:space="preserve">qui </w:t>
      </w:r>
      <w:r w:rsidR="002B1B43">
        <w:rPr>
          <w:lang w:val="fr-CA"/>
        </w:rPr>
        <w:t>permet de modifier mes informations personnelles (</w:t>
      </w:r>
      <w:proofErr w:type="spellStart"/>
      <w:r w:rsidR="002B1B43">
        <w:rPr>
          <w:lang w:val="fr-CA"/>
        </w:rPr>
        <w:t>username</w:t>
      </w:r>
      <w:proofErr w:type="spellEnd"/>
      <w:r w:rsidR="002B1B43">
        <w:rPr>
          <w:lang w:val="fr-CA"/>
        </w:rPr>
        <w:t xml:space="preserve">, email, mot de de passe contact) </w:t>
      </w:r>
    </w:p>
    <w:p w:rsidR="00F20383" w:rsidRPr="005C532D" w:rsidRDefault="00B615DC" w:rsidP="00C916EF">
      <w:pPr>
        <w:pStyle w:val="Listepuces"/>
        <w:rPr>
          <w:lang w:val="fr-CA"/>
        </w:rPr>
      </w:pPr>
      <w:r>
        <w:rPr>
          <w:lang w:val="fr-CA"/>
        </w:rPr>
        <w:t xml:space="preserve">Une rubrique notification pour voir </w:t>
      </w:r>
      <w:r w:rsidR="00F4144F">
        <w:rPr>
          <w:lang w:val="fr-CA"/>
        </w:rPr>
        <w:t xml:space="preserve">la liste des client qui m’ont envoyé un message </w:t>
      </w:r>
      <w:r w:rsidR="001601BA">
        <w:rPr>
          <w:lang w:val="fr-CA"/>
        </w:rPr>
        <w:t xml:space="preserve">(je dois pouvoir cliquer sur un client ici pour pouvoir lui répondre) </w:t>
      </w:r>
    </w:p>
    <w:p w:rsidR="00F20383" w:rsidRDefault="001E2C03" w:rsidP="00C916EF">
      <w:pPr>
        <w:pStyle w:val="Listepuces"/>
        <w:rPr>
          <w:lang w:val="fr-CA"/>
        </w:rPr>
      </w:pPr>
      <w:r>
        <w:rPr>
          <w:lang w:val="fr-CA"/>
        </w:rPr>
        <w:lastRenderedPageBreak/>
        <w:t xml:space="preserve">Une rubrique nouveau compte qui permet de créer de nouveaux administrateur </w:t>
      </w:r>
      <w:r w:rsidR="0085311B">
        <w:rPr>
          <w:lang w:val="fr-CA"/>
        </w:rPr>
        <w:t>afin de m’</w:t>
      </w:r>
      <w:proofErr w:type="spellStart"/>
      <w:r w:rsidR="0085311B">
        <w:rPr>
          <w:lang w:val="fr-CA"/>
        </w:rPr>
        <w:t>epoler</w:t>
      </w:r>
      <w:proofErr w:type="spellEnd"/>
      <w:r w:rsidR="0085311B">
        <w:rPr>
          <w:lang w:val="fr-CA"/>
        </w:rPr>
        <w:t xml:space="preserve"> dans la tâche.</w:t>
      </w:r>
    </w:p>
    <w:p w:rsidR="006B0604" w:rsidRPr="007A451B" w:rsidRDefault="006B0604" w:rsidP="006B0604">
      <w:pPr>
        <w:pStyle w:val="Listepuces"/>
        <w:numPr>
          <w:ilvl w:val="0"/>
          <w:numId w:val="0"/>
        </w:numPr>
        <w:ind w:left="749"/>
        <w:rPr>
          <w:lang w:val="fr-CA"/>
        </w:rPr>
      </w:pPr>
    </w:p>
    <w:p w:rsidR="00411242" w:rsidRPr="007A451B" w:rsidRDefault="006B0604">
      <w:pPr>
        <w:pStyle w:val="Titre2"/>
        <w:rPr>
          <w:lang w:val="fr-CA"/>
        </w:rPr>
      </w:pPr>
      <w:r>
        <w:t>N.B:</w:t>
      </w:r>
    </w:p>
    <w:p w:rsidR="00411242" w:rsidRPr="007A451B" w:rsidRDefault="006B0604">
      <w:pPr>
        <w:rPr>
          <w:lang w:val="fr-CA"/>
        </w:rPr>
      </w:pPr>
      <w:r>
        <w:t>La modification et la suppression d’un contenu doit pouvoir se faire sans rechargement de la page</w:t>
      </w:r>
      <w:r w:rsidR="003D725F">
        <w:t>, il en va de même pour la création de nouveau compte admin</w:t>
      </w:r>
      <w:r w:rsidR="001103D4">
        <w:t>.</w:t>
      </w:r>
    </w:p>
    <w:sdt>
      <w:sdtPr>
        <w:id w:val="-1534882458"/>
        <w:placeholder>
          <w:docPart w:val="8C74C6869E1B8F4D833D947B201014B0"/>
        </w:placeholder>
        <w:temporary/>
        <w:showingPlcHdr/>
      </w:sdtPr>
      <w:sdtEndPr/>
      <w:sdtContent>
        <w:p w:rsidR="00411242" w:rsidRPr="007A451B" w:rsidRDefault="00FC115A">
          <w:pPr>
            <w:pStyle w:val="Citation"/>
            <w:rPr>
              <w:lang w:val="fr-CA"/>
            </w:rPr>
          </w:pPr>
          <w:r>
            <w:rPr>
              <w:lang w:val="fr-FR"/>
            </w:rPr>
            <w:t>« Citation »</w:t>
          </w:r>
        </w:p>
      </w:sdtContent>
    </w:sdt>
    <w:p w:rsidR="00411242" w:rsidRPr="007A451B" w:rsidRDefault="00755518" w:rsidP="007A451B">
      <w:pPr>
        <w:rPr>
          <w:lang w:val="fr-CA"/>
        </w:rPr>
      </w:pPr>
      <w:r>
        <w:t>On apprends à marcher sur l’eau pas sur l’autre</w:t>
      </w: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062"/>
        <w:gridCol w:w="3083"/>
        <w:gridCol w:w="3084"/>
      </w:tblGrid>
      <w:tr w:rsidR="00F06EC1" w:rsidTr="00A00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:rsidR="00411242" w:rsidRPr="007A451B" w:rsidRDefault="00FC115A">
            <w:pPr>
              <w:rPr>
                <w:lang w:val="fr-CA"/>
              </w:rPr>
            </w:pPr>
          </w:p>
        </w:tc>
        <w:tc>
          <w:tcPr>
            <w:tcW w:w="3083" w:type="dxa"/>
          </w:tcPr>
          <w:p w:rsidR="00411242" w:rsidRDefault="00013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Enjeux </w:t>
            </w:r>
          </w:p>
        </w:tc>
        <w:tc>
          <w:tcPr>
            <w:tcW w:w="3084" w:type="dxa"/>
          </w:tcPr>
          <w:p w:rsidR="00411242" w:rsidRDefault="000D0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Objectif </w:t>
            </w:r>
            <w:r w:rsidR="001805C4">
              <w:t xml:space="preserve"> </w:t>
            </w:r>
          </w:p>
        </w:tc>
      </w:tr>
      <w:tr w:rsidR="00A0073F" w:rsidTr="00A0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:rsidR="00A0073F" w:rsidRDefault="00A0073F" w:rsidP="00C916EF">
            <w:r>
              <w:t xml:space="preserve">Équipe front-end </w:t>
            </w:r>
          </w:p>
        </w:tc>
        <w:tc>
          <w:tcPr>
            <w:tcW w:w="3083" w:type="dxa"/>
          </w:tcPr>
          <w:p w:rsidR="00A0073F" w:rsidRDefault="00013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J’attends Un design qui respecte les norment</w:t>
            </w:r>
            <w:r w:rsidR="0071476F">
              <w:t xml:space="preserve"> d’unE plate-forme admin </w:t>
            </w:r>
          </w:p>
        </w:tc>
        <w:tc>
          <w:tcPr>
            <w:tcW w:w="3084" w:type="dxa"/>
          </w:tcPr>
          <w:p w:rsidR="00A0073F" w:rsidRDefault="000D0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Vous Serrez capable de faire des projets du type e-commerce gestion, gestion de stock</w:t>
            </w:r>
            <w:r w:rsidR="00266B33">
              <w:t>, etc.... Ce genre de de truc Peut  vous faire gagner 250.000 dans un projet.</w:t>
            </w:r>
            <w:r w:rsidR="00733E9F">
              <w:t xml:space="preserve"> Donc vous serez capable de </w:t>
            </w:r>
            <w:r w:rsidR="00A465DF">
              <w:t xml:space="preserve">chercher des contrat </w:t>
            </w:r>
          </w:p>
        </w:tc>
      </w:tr>
      <w:tr w:rsidR="001227FB" w:rsidTr="00A0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:rsidR="001227FB" w:rsidRDefault="001227FB">
            <w:r>
              <w:t>Équipe Back-en</w:t>
            </w:r>
            <w:r>
              <w:t xml:space="preserve">d </w:t>
            </w:r>
          </w:p>
        </w:tc>
        <w:tc>
          <w:tcPr>
            <w:tcW w:w="3083" w:type="dxa"/>
          </w:tcPr>
          <w:p w:rsidR="001227FB" w:rsidRDefault="0012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fluidité et une sécurité optimal </w:t>
            </w:r>
          </w:p>
        </w:tc>
        <w:tc>
          <w:tcPr>
            <w:tcW w:w="3084" w:type="dxa"/>
          </w:tcPr>
          <w:p w:rsidR="001227FB" w:rsidRDefault="001227FB" w:rsidP="00C9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Vous serez capable de réaliser près de </w:t>
            </w:r>
            <w:r w:rsidR="00A43A9F">
              <w:t xml:space="preserve">65% </w:t>
            </w:r>
            <w:r w:rsidR="00103F88">
              <w:t xml:space="preserve">de </w:t>
            </w:r>
            <w:r w:rsidR="00A43A9F">
              <w:t>Tous les  back-end qui existent sur le territoire ivoirien</w:t>
            </w:r>
            <w:r w:rsidR="00984CFF">
              <w:t>. Capable de gagner 200.000</w:t>
            </w:r>
          </w:p>
        </w:tc>
      </w:tr>
      <w:tr w:rsidR="001227FB" w:rsidTr="00A0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:rsidR="001227FB" w:rsidRDefault="001227FB"/>
        </w:tc>
        <w:tc>
          <w:tcPr>
            <w:tcW w:w="3083" w:type="dxa"/>
          </w:tcPr>
          <w:p w:rsidR="001227FB" w:rsidRDefault="0012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1227FB" w:rsidRDefault="0012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242" w:rsidRDefault="00FC115A">
      <w:bookmarkStart w:id="0" w:name="_GoBack"/>
      <w:bookmarkEnd w:id="0"/>
    </w:p>
    <w:sectPr w:rsidR="00411242">
      <w:footerReference w:type="default" r:id="rId8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15A" w:rsidRDefault="00FC115A">
      <w:pPr>
        <w:spacing w:after="0" w:line="240" w:lineRule="auto"/>
      </w:pPr>
      <w:r>
        <w:separator/>
      </w:r>
    </w:p>
  </w:endnote>
  <w:endnote w:type="continuationSeparator" w:id="0">
    <w:p w:rsidR="00FC115A" w:rsidRDefault="00FC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EE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1242" w:rsidRDefault="00FC115A">
        <w:pPr>
          <w:pStyle w:val="Pieddepage"/>
        </w:pP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PAGE   \* MERGEFORMAT </w:instrText>
        </w:r>
        <w:r>
          <w:rPr>
            <w:lang w:val="fr-FR"/>
          </w:rPr>
          <w:fldChar w:fldCharType="separate"/>
        </w:r>
        <w:r>
          <w:rPr>
            <w:noProof/>
            <w:lang w:val="fr-FR"/>
          </w:rPr>
          <w:t>2</w:t>
        </w:r>
        <w:r>
          <w:rPr>
            <w:noProof/>
            <w:lang w:val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15A" w:rsidRDefault="00FC115A">
      <w:pPr>
        <w:spacing w:after="0" w:line="240" w:lineRule="auto"/>
      </w:pPr>
      <w:r>
        <w:separator/>
      </w:r>
    </w:p>
  </w:footnote>
  <w:footnote w:type="continuationSeparator" w:id="0">
    <w:p w:rsidR="00FC115A" w:rsidRDefault="00FC1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AFDC23BE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A78C42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2610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2D5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A0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DCD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4D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2E3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4859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0DC0BAE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C6C02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4C7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2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E4FC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641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63E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A1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904F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14123C80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626C66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D01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83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03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D236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62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2D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28F8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C10A29F8">
      <w:start w:val="1"/>
      <w:numFmt w:val="bullet"/>
      <w:pStyle w:val="Listepuce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60D6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501D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A37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E7B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8836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E3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00D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4E75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32F42204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5742D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D4E0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8B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CB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4AB2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4C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AD8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4C11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1374BF28">
      <w:start w:val="1"/>
      <w:numFmt w:val="decimal"/>
      <w:pStyle w:val="Listenumros"/>
      <w:lvlText w:val="%1."/>
      <w:lvlJc w:val="left"/>
      <w:pPr>
        <w:ind w:left="720" w:hanging="360"/>
      </w:pPr>
    </w:lvl>
    <w:lvl w:ilvl="1" w:tplc="EBDC1AFA">
      <w:start w:val="1"/>
      <w:numFmt w:val="lowerLetter"/>
      <w:lvlText w:val="%2."/>
      <w:lvlJc w:val="left"/>
      <w:pPr>
        <w:ind w:left="1440" w:hanging="360"/>
      </w:pPr>
    </w:lvl>
    <w:lvl w:ilvl="2" w:tplc="4C1C2B88">
      <w:start w:val="1"/>
      <w:numFmt w:val="lowerRoman"/>
      <w:lvlText w:val="%3."/>
      <w:lvlJc w:val="right"/>
      <w:pPr>
        <w:ind w:left="2160" w:hanging="180"/>
      </w:pPr>
    </w:lvl>
    <w:lvl w:ilvl="3" w:tplc="4F447DDE">
      <w:start w:val="1"/>
      <w:numFmt w:val="decimal"/>
      <w:lvlText w:val="%4."/>
      <w:lvlJc w:val="left"/>
      <w:pPr>
        <w:ind w:left="2880" w:hanging="360"/>
      </w:pPr>
    </w:lvl>
    <w:lvl w:ilvl="4" w:tplc="3E7A5C8E" w:tentative="1">
      <w:start w:val="1"/>
      <w:numFmt w:val="lowerLetter"/>
      <w:lvlText w:val="%5."/>
      <w:lvlJc w:val="left"/>
      <w:pPr>
        <w:ind w:left="3600" w:hanging="360"/>
      </w:pPr>
    </w:lvl>
    <w:lvl w:ilvl="5" w:tplc="2E783372" w:tentative="1">
      <w:start w:val="1"/>
      <w:numFmt w:val="lowerRoman"/>
      <w:lvlText w:val="%6."/>
      <w:lvlJc w:val="right"/>
      <w:pPr>
        <w:ind w:left="4320" w:hanging="180"/>
      </w:pPr>
    </w:lvl>
    <w:lvl w:ilvl="6" w:tplc="E5628E96" w:tentative="1">
      <w:start w:val="1"/>
      <w:numFmt w:val="decimal"/>
      <w:lvlText w:val="%7."/>
      <w:lvlJc w:val="left"/>
      <w:pPr>
        <w:ind w:left="5040" w:hanging="360"/>
      </w:pPr>
    </w:lvl>
    <w:lvl w:ilvl="7" w:tplc="B1047848" w:tentative="1">
      <w:start w:val="1"/>
      <w:numFmt w:val="lowerLetter"/>
      <w:lvlText w:val="%8."/>
      <w:lvlJc w:val="left"/>
      <w:pPr>
        <w:ind w:left="5760" w:hanging="360"/>
      </w:pPr>
    </w:lvl>
    <w:lvl w:ilvl="8" w:tplc="C1C6438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E2"/>
    <w:rsid w:val="000138D9"/>
    <w:rsid w:val="000A1948"/>
    <w:rsid w:val="000D0BEB"/>
    <w:rsid w:val="00103F88"/>
    <w:rsid w:val="001103D4"/>
    <w:rsid w:val="001227FB"/>
    <w:rsid w:val="001601BA"/>
    <w:rsid w:val="00172BF5"/>
    <w:rsid w:val="001805C4"/>
    <w:rsid w:val="001956D1"/>
    <w:rsid w:val="001E2C03"/>
    <w:rsid w:val="00262ADE"/>
    <w:rsid w:val="00266B33"/>
    <w:rsid w:val="0026748A"/>
    <w:rsid w:val="00271932"/>
    <w:rsid w:val="00275DBC"/>
    <w:rsid w:val="00284915"/>
    <w:rsid w:val="002B1B43"/>
    <w:rsid w:val="00380BF8"/>
    <w:rsid w:val="00396C63"/>
    <w:rsid w:val="003D725F"/>
    <w:rsid w:val="003E44D2"/>
    <w:rsid w:val="004D55B0"/>
    <w:rsid w:val="004E1ED0"/>
    <w:rsid w:val="005712FA"/>
    <w:rsid w:val="00583F4A"/>
    <w:rsid w:val="005C532D"/>
    <w:rsid w:val="006229D0"/>
    <w:rsid w:val="00666780"/>
    <w:rsid w:val="006B0604"/>
    <w:rsid w:val="006C20E2"/>
    <w:rsid w:val="006C395A"/>
    <w:rsid w:val="0071476F"/>
    <w:rsid w:val="00732AAA"/>
    <w:rsid w:val="00733E9F"/>
    <w:rsid w:val="00755518"/>
    <w:rsid w:val="00760D15"/>
    <w:rsid w:val="007A0997"/>
    <w:rsid w:val="0085311B"/>
    <w:rsid w:val="0086672A"/>
    <w:rsid w:val="009038A3"/>
    <w:rsid w:val="00984CFF"/>
    <w:rsid w:val="009F104B"/>
    <w:rsid w:val="00A0073F"/>
    <w:rsid w:val="00A24C23"/>
    <w:rsid w:val="00A43A9F"/>
    <w:rsid w:val="00A465DF"/>
    <w:rsid w:val="00AD29C5"/>
    <w:rsid w:val="00B615DC"/>
    <w:rsid w:val="00B64959"/>
    <w:rsid w:val="00C0020F"/>
    <w:rsid w:val="00C0733D"/>
    <w:rsid w:val="00C36BAA"/>
    <w:rsid w:val="00C44D86"/>
    <w:rsid w:val="00CF3697"/>
    <w:rsid w:val="00D2063B"/>
    <w:rsid w:val="00D57163"/>
    <w:rsid w:val="00D7458C"/>
    <w:rsid w:val="00D84BB1"/>
    <w:rsid w:val="00D970D8"/>
    <w:rsid w:val="00DC2650"/>
    <w:rsid w:val="00E1252A"/>
    <w:rsid w:val="00E15739"/>
    <w:rsid w:val="00E5188D"/>
    <w:rsid w:val="00EA3AB4"/>
    <w:rsid w:val="00EB0A5F"/>
    <w:rsid w:val="00F06EC1"/>
    <w:rsid w:val="00F11F13"/>
    <w:rsid w:val="00F20383"/>
    <w:rsid w:val="00F4144F"/>
    <w:rsid w:val="00F80654"/>
    <w:rsid w:val="00F823B6"/>
    <w:rsid w:val="00F85232"/>
    <w:rsid w:val="00FA1A46"/>
    <w:rsid w:val="00F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8A52"/>
  <w15:docId w15:val="{508E07CC-F1A5-2142-8B6A-246BD87D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fr-FR" w:eastAsia="ja-JP" w:bidi="fr-FR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sz w:val="32"/>
    </w:rPr>
  </w:style>
  <w:style w:type="paragraph" w:styleId="Titre">
    <w:name w:val="Title"/>
    <w:basedOn w:val="Normal"/>
    <w:link w:val="TitreC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enumros">
    <w:name w:val="List Number"/>
    <w:basedOn w:val="Normal"/>
    <w:uiPriority w:val="13"/>
    <w:qFormat/>
    <w:pPr>
      <w:numPr>
        <w:numId w:val="16"/>
      </w:numPr>
    </w:p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Listepuces">
    <w:name w:val="List Bullet"/>
    <w:basedOn w:val="Normal"/>
    <w:uiPriority w:val="12"/>
    <w:qFormat/>
    <w:pPr>
      <w:numPr>
        <w:numId w:val="15"/>
      </w:numPr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0000" w:themeColor="text1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/>
      <w:iCs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000000" w:themeColor="tex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au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sz w:val="3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En-tte">
    <w:name w:val="header"/>
    <w:basedOn w:val="Normal"/>
    <w:link w:val="En-tteCar"/>
    <w:uiPriority w:val="99"/>
    <w:qFormat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1B0F090-04B0-6E43-8F9F-23AF23EAEDB6%7dtf50002040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74C6869E1B8F4D833D947B201014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F03208-6779-D341-B30A-D4F0BC798AF0}"/>
      </w:docPartPr>
      <w:docPartBody>
        <w:p w:rsidR="00000000" w:rsidRDefault="000B1DE6">
          <w:pPr>
            <w:pStyle w:val="8C74C6869E1B8F4D833D947B201014B0"/>
          </w:pPr>
          <w:r>
            <w:rPr>
              <w:lang w:val="fr-FR"/>
            </w:rPr>
            <w:t>« Citation 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EE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C10A29F8">
      <w:start w:val="1"/>
      <w:numFmt w:val="bullet"/>
      <w:pStyle w:val="Listepuce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60D6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501D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A37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E7B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8836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E3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00D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4E75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4F"/>
    <w:rsid w:val="000B1DE6"/>
    <w:rsid w:val="00DB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I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10DE883C69D394A94A7E560D08A10E2">
    <w:name w:val="B10DE883C69D394A94A7E560D08A10E2"/>
  </w:style>
  <w:style w:type="paragraph" w:customStyle="1" w:styleId="04F2A094CD3E6745BCD121A7E82D1F53">
    <w:name w:val="04F2A094CD3E6745BCD121A7E82D1F53"/>
  </w:style>
  <w:style w:type="paragraph" w:customStyle="1" w:styleId="B0280CD0CE556B49A26920E46D26CE8D">
    <w:name w:val="B0280CD0CE556B49A26920E46D26CE8D"/>
  </w:style>
  <w:style w:type="paragraph" w:customStyle="1" w:styleId="02E6324C4426B648875B94FCF23F6CD9">
    <w:name w:val="02E6324C4426B648875B94FCF23F6CD9"/>
  </w:style>
  <w:style w:type="paragraph" w:customStyle="1" w:styleId="46EEF8702620684C8FCE20F377FAFF88">
    <w:name w:val="46EEF8702620684C8FCE20F377FAFF88"/>
  </w:style>
  <w:style w:type="paragraph" w:styleId="Listepuces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sz w:val="24"/>
      <w:szCs w:val="24"/>
      <w:lang w:val="en-GB" w:eastAsia="ja-JP" w:bidi="fr-FR"/>
    </w:rPr>
  </w:style>
  <w:style w:type="paragraph" w:customStyle="1" w:styleId="917C3837545004469ED6F05B11989E3C">
    <w:name w:val="917C3837545004469ED6F05B11989E3C"/>
  </w:style>
  <w:style w:type="paragraph" w:customStyle="1" w:styleId="92B7D908A159CF49BD6B374D953C0F81">
    <w:name w:val="92B7D908A159CF49BD6B374D953C0F81"/>
  </w:style>
  <w:style w:type="paragraph" w:customStyle="1" w:styleId="596E22A07BD53B4DBF9DC42B5C458366">
    <w:name w:val="596E22A07BD53B4DBF9DC42B5C458366"/>
  </w:style>
  <w:style w:type="paragraph" w:customStyle="1" w:styleId="8C74C6869E1B8F4D833D947B201014B0">
    <w:name w:val="8C74C6869E1B8F4D833D947B201014B0"/>
  </w:style>
  <w:style w:type="paragraph" w:customStyle="1" w:styleId="AA8951187FD11E4BA77BF36851BD5512">
    <w:name w:val="AA8951187FD11E4BA77BF36851BD5512"/>
  </w:style>
  <w:style w:type="paragraph" w:customStyle="1" w:styleId="3F8888869017DA488C51C236C38FC887">
    <w:name w:val="3F8888869017DA488C51C236C38FC887"/>
  </w:style>
  <w:style w:type="paragraph" w:customStyle="1" w:styleId="8BE6D151EAD5DC41A133DE8C1F7241BE">
    <w:name w:val="8BE6D151EAD5DC41A133DE8C1F7241BE"/>
  </w:style>
  <w:style w:type="paragraph" w:customStyle="1" w:styleId="DFB0D4008CACE0418D89A995A44D0D54">
    <w:name w:val="DFB0D4008CACE0418D89A995A44D0D54"/>
  </w:style>
  <w:style w:type="paragraph" w:customStyle="1" w:styleId="3C8F933FDE9AE148A117308E9F276D10">
    <w:name w:val="3C8F933FDE9AE148A117308E9F276D10"/>
  </w:style>
  <w:style w:type="paragraph" w:customStyle="1" w:styleId="BA3D3F51514D7A45BEE0DCC235B44899">
    <w:name w:val="BA3D3F51514D7A45BEE0DCC235B44899"/>
  </w:style>
  <w:style w:type="paragraph" w:customStyle="1" w:styleId="6ADD174B13FE8148B6EFE7EC2C40F718">
    <w:name w:val="6ADD174B13FE8148B6EFE7EC2C40F718"/>
  </w:style>
  <w:style w:type="paragraph" w:customStyle="1" w:styleId="518BE8E98E7A8A46A7803F0C11DAF3A9">
    <w:name w:val="518BE8E98E7A8A46A7803F0C11DAF3A9"/>
  </w:style>
  <w:style w:type="paragraph" w:customStyle="1" w:styleId="300382A54FA46C4BA03F8C5342A3405B">
    <w:name w:val="300382A54FA46C4BA03F8C5342A3405B"/>
  </w:style>
  <w:style w:type="paragraph" w:customStyle="1" w:styleId="A65D3AF4AB6CDB4CBBABC4A5502C8AD7">
    <w:name w:val="A65D3AF4AB6CDB4CBBABC4A5502C8AD7"/>
    <w:rsid w:val="00DB564F"/>
  </w:style>
  <w:style w:type="paragraph" w:customStyle="1" w:styleId="EFB2E890C82936438A5168F4CD3D026B">
    <w:name w:val="EFB2E890C82936438A5168F4CD3D026B"/>
    <w:rsid w:val="00DB564F"/>
  </w:style>
  <w:style w:type="paragraph" w:customStyle="1" w:styleId="C65BFF2DBFC81A43A426D0F7CC459F63">
    <w:name w:val="C65BFF2DBFC81A43A426D0F7CC459F63"/>
    <w:rsid w:val="00DB564F"/>
  </w:style>
  <w:style w:type="paragraph" w:customStyle="1" w:styleId="E4AECE0E415E4542A597D231659D48A8">
    <w:name w:val="E4AECE0E415E4542A597D231659D48A8"/>
    <w:rsid w:val="00DB564F"/>
  </w:style>
  <w:style w:type="paragraph" w:customStyle="1" w:styleId="D443B7A070143B4092D5C463166782A0">
    <w:name w:val="D443B7A070143B4092D5C463166782A0"/>
    <w:rsid w:val="00DB5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{A1B0F090-04B0-6E43-8F9F-23AF23EAEDB6}tf50002040.dotx</Template>
  <TotalTime>51</TotalTime>
  <Pages>3</Pages>
  <Words>455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Kouame</dc:creator>
  <cp:keywords/>
  <dc:description/>
  <cp:lastModifiedBy>Emilie Kouame</cp:lastModifiedBy>
  <cp:revision>74</cp:revision>
  <dcterms:created xsi:type="dcterms:W3CDTF">2019-04-13T07:48:00Z</dcterms:created>
  <dcterms:modified xsi:type="dcterms:W3CDTF">2019-04-13T08:39:00Z</dcterms:modified>
</cp:coreProperties>
</file>